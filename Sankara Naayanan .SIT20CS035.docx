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426"/>
        <w:gridCol w:w="6369"/>
        <w:gridCol w:w="399"/>
        <w:gridCol w:w="610"/>
      </w:tblGrid>
      <w:tr w:rsidR="00F91753" w:rsidRPr="00320ECB" w14:paraId="2D764ABB" w14:textId="77777777" w:rsidTr="005D5087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FEC3A" w14:textId="77777777" w:rsidR="00F91753" w:rsidRPr="00173B36" w:rsidRDefault="00F91753" w:rsidP="00320ECB"/>
        </w:tc>
      </w:tr>
      <w:tr w:rsidR="00173B36" w:rsidRPr="00320ECB" w14:paraId="3E2C8CE1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DC3B9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A573D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1A07E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6D9BD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C0AF1" w14:textId="77777777" w:rsidR="00F91753" w:rsidRPr="00173B36" w:rsidRDefault="00F91753" w:rsidP="005A3E0B"/>
        </w:tc>
      </w:tr>
      <w:tr w:rsidR="00173B36" w:rsidRPr="00320ECB" w14:paraId="75B4D073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55899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4BCA7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8608B1" w14:textId="325957DD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F4BFB90" wp14:editId="30FE94D6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7C086F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183AD5" w:rsidRPr="00437299">
              <w:rPr>
                <w:rFonts w:ascii="Times New Roman" w:hAnsi="Times New Roman" w:cs="Times New Roman"/>
              </w:rPr>
              <w:t>sankara narayanan</w:t>
            </w:r>
            <w:r w:rsidR="00437299" w:rsidRPr="00437299">
              <w:rPr>
                <w:rFonts w:ascii="Times New Roman" w:hAnsi="Times New Roman" w:cs="Times New Roman"/>
              </w:rPr>
              <w:t xml:space="preserve"> k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1A0A132" wp14:editId="7A54D1A1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A1EDED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00846B7" w14:textId="0B1C7C52" w:rsidR="00B62B99" w:rsidRPr="00173B36" w:rsidRDefault="00183AD5" w:rsidP="005A3E0B">
            <w:pPr>
              <w:pStyle w:val="Subtitle"/>
            </w:pPr>
            <w:r>
              <w:t>student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DC136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9E938" w14:textId="77777777" w:rsidR="00F91753" w:rsidRPr="00173B36" w:rsidRDefault="00F91753" w:rsidP="005A3E0B"/>
        </w:tc>
      </w:tr>
      <w:tr w:rsidR="00173B36" w:rsidRPr="00320ECB" w14:paraId="6C3AC138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DB414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2371D" w14:textId="77777777" w:rsidR="004A4C74" w:rsidRPr="00173B36" w:rsidRDefault="004A4C74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910D4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75ED1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D74E8" w14:textId="77777777" w:rsidR="004A4C74" w:rsidRPr="00173B36" w:rsidRDefault="004A4C74" w:rsidP="005A3E0B"/>
        </w:tc>
      </w:tr>
      <w:tr w:rsidR="00F91753" w:rsidRPr="00320ECB" w14:paraId="761BE3AC" w14:textId="77777777" w:rsidTr="005D5087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3727D" w14:textId="77777777" w:rsidR="00F91753" w:rsidRPr="00173B36" w:rsidRDefault="00F91753" w:rsidP="005A3E0B"/>
        </w:tc>
      </w:tr>
      <w:tr w:rsidR="00686284" w:rsidRPr="00320ECB" w14:paraId="09EDE06F" w14:textId="77777777" w:rsidTr="00162712">
        <w:trPr>
          <w:trHeight w:val="2345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double" w:sz="4" w:space="0" w:color="auto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rFonts w:ascii="Times New Roman" w:hAnsi="Times New Roman" w:cs="Times New Roman"/>
              </w:rPr>
              <w:id w:val="1272060749"/>
              <w:placeholder>
                <w:docPart w:val="F8A8B9128FDD4E7586497CF69C531D0F"/>
              </w:placeholder>
              <w:temporary/>
              <w:showingPlcHdr/>
              <w15:appearance w15:val="hidden"/>
            </w:sdtPr>
            <w:sdtEndPr>
              <w:rPr>
                <w:szCs w:val="28"/>
              </w:rPr>
            </w:sdtEndPr>
            <w:sdtContent>
              <w:p w14:paraId="26FA3B84" w14:textId="77777777" w:rsidR="00792D43" w:rsidRPr="00437299" w:rsidRDefault="00FF673C" w:rsidP="00F53B71">
                <w:pPr>
                  <w:pStyle w:val="Heading1"/>
                  <w:outlineLvl w:val="0"/>
                  <w:rPr>
                    <w:rFonts w:ascii="Times New Roman" w:hAnsi="Times New Roman" w:cs="Times New Roman"/>
                    <w:szCs w:val="28"/>
                  </w:rPr>
                </w:pPr>
                <w:r w:rsidRPr="00437299">
                  <w:rPr>
                    <w:rFonts w:ascii="Times New Roman" w:hAnsi="Times New Roman" w:cs="Times New Roman"/>
                    <w:szCs w:val="28"/>
                  </w:rPr>
                  <w:t>CONTACT</w:t>
                </w:r>
              </w:p>
            </w:sdtContent>
          </w:sdt>
          <w:p w14:paraId="68C9FE82" w14:textId="77777777" w:rsidR="003E1692" w:rsidRPr="00437299" w:rsidRDefault="003E1692" w:rsidP="00F53B7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inline distT="0" distB="0" distL="0" distR="0" wp14:anchorId="22FAFEDB" wp14:editId="120FEAA8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1EFC5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39ADF1" w14:textId="6EECCC97" w:rsidR="00792D43" w:rsidRPr="00437299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w:drawing>
                <wp:inline distT="0" distB="0" distL="0" distR="0" wp14:anchorId="07A9F35F" wp14:editId="1DEA29CD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Phone icon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04">
              <w:rPr>
                <w:rFonts w:ascii="Times New Roman" w:hAnsi="Times New Roman" w:cs="Times New Roman"/>
                <w:sz w:val="28"/>
                <w:szCs w:val="28"/>
              </w:rPr>
              <w:t>7904439950</w:t>
            </w:r>
          </w:p>
          <w:p w14:paraId="75D2B616" w14:textId="53A07026" w:rsidR="00792D43" w:rsidRDefault="00682C91" w:rsidP="00F53B71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CDA">
              <w:pict w14:anchorId="5F4ACCD2">
                <v:shape id="Graphic 10" o:spid="_x0000_i1045" type="#_x0000_t75" alt="Email icon" style="width:15.05pt;height:12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>
                  <v:imagedata r:id="rId12" o:title="" cropbottom="-1638f" cropright="-440f"/>
                </v:shape>
              </w:pict>
            </w:r>
            <w:r w:rsidR="00183AD5" w:rsidRPr="00437299">
              <w:rPr>
                <w:rFonts w:ascii="Times New Roman" w:hAnsi="Times New Roman" w:cs="Times New Roman"/>
                <w:sz w:val="28"/>
                <w:szCs w:val="28"/>
              </w:rPr>
              <w:t>sankar5714@gmail.com</w:t>
            </w:r>
          </w:p>
          <w:p w14:paraId="29A3BC67" w14:textId="77777777" w:rsidR="00682C91" w:rsidRPr="00437299" w:rsidRDefault="00682C91" w:rsidP="00F53B71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06B65" w14:textId="3F971EAA" w:rsidR="00686284" w:rsidRPr="00173B36" w:rsidRDefault="00F53B7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t xml:space="preserve"> </w:t>
            </w:r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16BC7120" w14:textId="77777777" w:rsidR="00686284" w:rsidRPr="00437299" w:rsidRDefault="0055589C" w:rsidP="0055589C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summary</w:t>
            </w:r>
          </w:p>
          <w:p w14:paraId="26724C82" w14:textId="7D37EBDC" w:rsidR="0055589C" w:rsidRPr="00385380" w:rsidRDefault="00FC6B56" w:rsidP="00FC6B56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385380"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reliable </w:t>
            </w: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student with a record of academic and extracurricular success. Extensive leadership experience, particularly within a higher education setting.</w:t>
            </w:r>
            <w:r w:rsidR="002960F8"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7299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  <w:shd w:val="clear" w:color="auto" w:fill="FFFFFF"/>
              </w:rPr>
              <w:t>Strong in design and integration with intuitive problem-solving skills</w:t>
            </w:r>
            <w:r w:rsidR="002960F8" w:rsidRPr="00437299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  <w:shd w:val="clear" w:color="auto" w:fill="FFFFFF"/>
              </w:rPr>
              <w:t>. Ability to translate business requirements into technical solutions</w:t>
            </w:r>
            <w:r w:rsidR="002960F8" w:rsidRPr="00437299">
              <w:rPr>
                <w:rFonts w:ascii="Times New Roman" w:hAnsi="Times New Roman" w:cs="Times New Roman"/>
                <w:color w:val="4C4C4C" w:themeColor="background2" w:themeShade="BF"/>
                <w:sz w:val="28"/>
                <w:szCs w:val="28"/>
                <w:shd w:val="clear" w:color="auto" w:fill="FFFFFF"/>
              </w:rPr>
              <w:t>.</w:t>
            </w:r>
            <w:r w:rsidR="00385380" w:rsidRPr="00437299">
              <w:rPr>
                <w:rFonts w:ascii="Times New Roman" w:hAnsi="Times New Roman" w:cs="Times New Roman"/>
                <w:color w:val="4C4C4C" w:themeColor="background2" w:themeShade="BF"/>
                <w:sz w:val="28"/>
                <w:szCs w:val="28"/>
                <w:shd w:val="clear" w:color="auto" w:fill="FFFFFF"/>
              </w:rPr>
              <w:t xml:space="preserve"> An enthusiastic engineering fresher who is a self-starter and capable to use technical skills for the better of the company</w:t>
            </w:r>
            <w:r w:rsidR="00385380" w:rsidRPr="00385380">
              <w:rPr>
                <w:rFonts w:ascii="Times New Roman" w:hAnsi="Times New Roman" w:cs="Times New Roman"/>
                <w:color w:val="4C4C4C" w:themeColor="background2" w:themeShade="BF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07E4A" w:rsidRPr="00320ECB" w14:paraId="4279E182" w14:textId="77777777" w:rsidTr="00162712">
        <w:trPr>
          <w:trHeight w:val="7355"/>
        </w:trPr>
        <w:tc>
          <w:tcPr>
            <w:tcW w:w="1164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57273DB" w14:textId="299ACDF3" w:rsidR="0097129A" w:rsidRPr="00E06004" w:rsidRDefault="0097129A" w:rsidP="00682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614EF" w14:textId="77777777" w:rsidR="0097129A" w:rsidRPr="00437299" w:rsidRDefault="0097129A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education</w:t>
            </w:r>
          </w:p>
          <w:p w14:paraId="4EF02C3E" w14:textId="77777777" w:rsidR="0097129A" w:rsidRPr="00437299" w:rsidRDefault="0097129A" w:rsidP="00162712">
            <w:pPr>
              <w:pStyle w:val="Heading2"/>
              <w:outlineLvl w:val="1"/>
              <w:rPr>
                <w:rFonts w:ascii="Times New Roman" w:hAnsi="Times New Roman" w:cs="Times New Roman"/>
                <w:szCs w:val="28"/>
              </w:rPr>
            </w:pPr>
            <w:r w:rsidRPr="00437299">
              <w:rPr>
                <w:rFonts w:ascii="Times New Roman" w:hAnsi="Times New Roman" w:cs="Times New Roman"/>
                <w:szCs w:val="28"/>
              </w:rPr>
              <w:t>2008-2020</w:t>
            </w:r>
          </w:p>
          <w:p w14:paraId="3BB26A34" w14:textId="77777777" w:rsidR="0097129A" w:rsidRPr="00437299" w:rsidRDefault="0097129A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  <w:p w14:paraId="071A9849" w14:textId="56537D2F" w:rsidR="0097129A" w:rsidRPr="00437299" w:rsidRDefault="0097129A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Vidhya Sagar Global School, Chengalpattu.</w:t>
            </w:r>
          </w:p>
          <w:p w14:paraId="5BF656E7" w14:textId="396AEC73" w:rsidR="0097129A" w:rsidRPr="00437299" w:rsidRDefault="0097129A" w:rsidP="00162712">
            <w:pPr>
              <w:pStyle w:val="Heading2"/>
              <w:outlineLvl w:val="1"/>
              <w:rPr>
                <w:rFonts w:ascii="Times New Roman" w:hAnsi="Times New Roman" w:cs="Times New Roman"/>
                <w:szCs w:val="28"/>
              </w:rPr>
            </w:pPr>
            <w:r w:rsidRPr="00437299">
              <w:rPr>
                <w:rFonts w:ascii="Times New Roman" w:hAnsi="Times New Roman" w:cs="Times New Roman"/>
                <w:szCs w:val="28"/>
              </w:rPr>
              <w:t>2020-At present</w:t>
            </w:r>
          </w:p>
          <w:p w14:paraId="2FAD18D7" w14:textId="50704BD2" w:rsidR="00A861E3" w:rsidRDefault="0097129A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Sairam Institute Of Technology,</w:t>
            </w:r>
            <w:r w:rsidR="0076008F"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Tambaram</w:t>
            </w:r>
            <w:r w:rsidR="0076008F" w:rsidRPr="004372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19995E" w14:textId="77777777" w:rsidR="00682C91" w:rsidRPr="00437299" w:rsidRDefault="00682C91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17FBE" w14:textId="643527EF" w:rsidR="0076008F" w:rsidRPr="00437299" w:rsidRDefault="0076008F" w:rsidP="00162712">
            <w:pPr>
              <w:pStyle w:val="Heading1"/>
              <w:outlineLvl w:val="0"/>
              <w:rPr>
                <w:rFonts w:ascii="Times New Roman" w:hAnsi="Times New Roman" w:cs="Times New Roman"/>
                <w:szCs w:val="28"/>
              </w:rPr>
            </w:pPr>
          </w:p>
          <w:p w14:paraId="6649EFA9" w14:textId="242285AD" w:rsidR="0076008F" w:rsidRPr="00437299" w:rsidRDefault="0076008F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s</w:t>
            </w:r>
            <w:r w:rsidR="00D42BF1" w:rsidRPr="00437299">
              <w:rPr>
                <w:rFonts w:ascii="Times New Roman" w:hAnsi="Times New Roman" w:cs="Times New Roman"/>
                <w:sz w:val="32"/>
              </w:rPr>
              <w:t>TRENGTHS</w:t>
            </w:r>
          </w:p>
          <w:p w14:paraId="0245807B" w14:textId="4EC1F61A" w:rsidR="00D42BF1" w:rsidRPr="00437299" w:rsidRDefault="00A861E3" w:rsidP="001627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Problem solving and good</w:t>
            </w:r>
            <w:r w:rsidR="00D42BF1" w:rsidRPr="00437299">
              <w:rPr>
                <w:rFonts w:ascii="Times New Roman" w:hAnsi="Times New Roman" w:cs="Times New Roman"/>
                <w:sz w:val="28"/>
                <w:szCs w:val="28"/>
              </w:rPr>
              <w:t xml:space="preserve"> analytical skills</w:t>
            </w: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5E9173" w14:textId="77777777" w:rsidR="00D42BF1" w:rsidRPr="00437299" w:rsidRDefault="00D42BF1" w:rsidP="001627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Excellent verbal and written communication skills.</w:t>
            </w:r>
          </w:p>
          <w:p w14:paraId="29FECD69" w14:textId="69285D0C" w:rsidR="00D42BF1" w:rsidRPr="00437299" w:rsidRDefault="00D42BF1" w:rsidP="001627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Positive attitude in adverse situations.</w:t>
            </w:r>
          </w:p>
          <w:p w14:paraId="7BED066A" w14:textId="020B1A4B" w:rsidR="00D42BF1" w:rsidRPr="00437299" w:rsidRDefault="00D42BF1" w:rsidP="001627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Excellent interpersonal skills with proven ability to build strong relationships</w:t>
            </w:r>
            <w:r w:rsidRPr="00437299">
              <w:rPr>
                <w:rFonts w:ascii="Times New Roman" w:hAnsi="Times New Roman" w:cs="Times New Roman"/>
                <w:sz w:val="24"/>
              </w:rPr>
              <w:t>.</w:t>
            </w:r>
          </w:p>
          <w:p w14:paraId="23B468A1" w14:textId="18BC3E4A" w:rsidR="0076008F" w:rsidRDefault="00A861E3" w:rsidP="001627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Time management and project management skills.</w:t>
            </w:r>
          </w:p>
          <w:p w14:paraId="08AE68CA" w14:textId="25F6C0EF" w:rsidR="00682C91" w:rsidRDefault="00682C91" w:rsidP="00682C91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46978" w14:textId="6F5ECF7F" w:rsidR="00682C91" w:rsidRDefault="00682C91" w:rsidP="00682C91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B301A" w14:textId="16811DC1" w:rsidR="00682C91" w:rsidRDefault="00682C91" w:rsidP="00682C91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F3373" w14:textId="4945C7C6" w:rsidR="00682C91" w:rsidRDefault="00682C91" w:rsidP="00682C91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DE0A8" w14:textId="77777777" w:rsidR="00682C91" w:rsidRPr="00437299" w:rsidRDefault="00682C91" w:rsidP="00682C91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autoSpaceDE w:val="0"/>
              <w:autoSpaceDN w:val="0"/>
              <w:adjustRightInd w:val="0"/>
              <w:spacing w:before="0" w:after="200" w:line="276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EFB8E" w14:textId="77777777" w:rsidR="00162712" w:rsidRPr="00437299" w:rsidRDefault="00162712" w:rsidP="0016271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  <w:p w14:paraId="44967342" w14:textId="461C5EE1" w:rsidR="0076008F" w:rsidRPr="00437299" w:rsidRDefault="00162712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QUALIFICATIONS</w:t>
            </w:r>
          </w:p>
          <w:p w14:paraId="4970C6CA" w14:textId="77777777" w:rsidR="00162712" w:rsidRPr="00437299" w:rsidRDefault="00162712" w:rsidP="00162712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5E0" w:firstRow="1" w:lastRow="1" w:firstColumn="1" w:lastColumn="1" w:noHBand="0" w:noVBand="1"/>
            </w:tblPr>
            <w:tblGrid>
              <w:gridCol w:w="3541"/>
              <w:gridCol w:w="3541"/>
              <w:gridCol w:w="3542"/>
            </w:tblGrid>
            <w:tr w:rsidR="00437299" w:rsidRPr="00437299" w14:paraId="04B38953" w14:textId="77777777" w:rsidTr="00437299">
              <w:tc>
                <w:tcPr>
                  <w:tcW w:w="3541" w:type="dxa"/>
                </w:tcPr>
                <w:p w14:paraId="6F80B7BB" w14:textId="50659644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YEAR</w:t>
                  </w:r>
                </w:p>
              </w:tc>
              <w:tc>
                <w:tcPr>
                  <w:tcW w:w="3541" w:type="dxa"/>
                </w:tcPr>
                <w:p w14:paraId="38156E7B" w14:textId="51C2E7ED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3542" w:type="dxa"/>
                </w:tcPr>
                <w:p w14:paraId="293C2DBE" w14:textId="635CAC52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PERCENTAGE</w:t>
                  </w:r>
                </w:p>
              </w:tc>
            </w:tr>
            <w:tr w:rsidR="00437299" w:rsidRPr="00437299" w14:paraId="73A5B404" w14:textId="77777777" w:rsidTr="00437299">
              <w:trPr>
                <w:trHeight w:val="668"/>
              </w:trPr>
              <w:tc>
                <w:tcPr>
                  <w:tcW w:w="3541" w:type="dxa"/>
                </w:tcPr>
                <w:p w14:paraId="76A7EA93" w14:textId="4E8CEC1D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2018</w:t>
                  </w:r>
                </w:p>
              </w:tc>
              <w:tc>
                <w:tcPr>
                  <w:tcW w:w="3541" w:type="dxa"/>
                </w:tcPr>
                <w:p w14:paraId="22DEF6CD" w14:textId="54388815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CLASS X</w:t>
                  </w:r>
                </w:p>
              </w:tc>
              <w:tc>
                <w:tcPr>
                  <w:tcW w:w="3542" w:type="dxa"/>
                </w:tcPr>
                <w:p w14:paraId="5EAED171" w14:textId="37FBF3EF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79%</w:t>
                  </w:r>
                </w:p>
              </w:tc>
            </w:tr>
            <w:tr w:rsidR="00437299" w:rsidRPr="00437299" w14:paraId="0DDDEB82" w14:textId="77777777" w:rsidTr="00437299">
              <w:trPr>
                <w:trHeight w:val="713"/>
              </w:trPr>
              <w:tc>
                <w:tcPr>
                  <w:tcW w:w="3541" w:type="dxa"/>
                </w:tcPr>
                <w:p w14:paraId="36F7E0BC" w14:textId="0A32EEBD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2020</w:t>
                  </w:r>
                </w:p>
              </w:tc>
              <w:tc>
                <w:tcPr>
                  <w:tcW w:w="3541" w:type="dxa"/>
                </w:tcPr>
                <w:p w14:paraId="5E7559B2" w14:textId="3BBE577E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CLASS XII</w:t>
                  </w:r>
                </w:p>
              </w:tc>
              <w:tc>
                <w:tcPr>
                  <w:tcW w:w="3542" w:type="dxa"/>
                </w:tcPr>
                <w:p w14:paraId="56FEF3DB" w14:textId="547DEF54" w:rsidR="00437299" w:rsidRPr="00437299" w:rsidRDefault="00437299" w:rsidP="00437299">
                  <w:pPr>
                    <w:framePr w:wrap="around" w:vAnchor="text" w:hAnchor="text" w:xAlign="center" w:y="1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72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79%</w:t>
                  </w:r>
                </w:p>
              </w:tc>
            </w:tr>
          </w:tbl>
          <w:p w14:paraId="0EDCBD82" w14:textId="5D4FFC56" w:rsidR="00437299" w:rsidRDefault="00437299" w:rsidP="00162712">
            <w:pPr>
              <w:rPr>
                <w:rFonts w:ascii="Times New Roman" w:hAnsi="Times New Roman" w:cs="Times New Roman"/>
              </w:rPr>
            </w:pPr>
          </w:p>
          <w:p w14:paraId="19ACBAAE" w14:textId="77777777" w:rsidR="00682C91" w:rsidRPr="00437299" w:rsidRDefault="00682C91" w:rsidP="00682C91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certification</w:t>
            </w:r>
          </w:p>
          <w:p w14:paraId="128253E5" w14:textId="60C9A84E" w:rsidR="00682C91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CISCO Introduction to Cybersecurity.</w:t>
            </w:r>
          </w:p>
          <w:p w14:paraId="334A9EB0" w14:textId="3107F12E" w:rsidR="00682C91" w:rsidRPr="00437299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 course.</w:t>
            </w:r>
          </w:p>
          <w:p w14:paraId="2CD931E3" w14:textId="77777777" w:rsidR="00682C91" w:rsidRPr="00437299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Cloud Computing in AWS.</w:t>
            </w:r>
          </w:p>
          <w:p w14:paraId="235BA610" w14:textId="77777777" w:rsidR="00682C91" w:rsidRPr="00437299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Face Recognition Application using Python.</w:t>
            </w:r>
          </w:p>
          <w:p w14:paraId="0DFE6A10" w14:textId="77777777" w:rsidR="00682C91" w:rsidRPr="00437299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Introduction to AI.</w:t>
            </w:r>
          </w:p>
          <w:p w14:paraId="7437AEC4" w14:textId="70DCA7B2" w:rsidR="00682C91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C programming course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1A4881" w14:textId="141DA270" w:rsidR="00682C91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Introduction.</w:t>
            </w:r>
          </w:p>
          <w:p w14:paraId="4FED5CC2" w14:textId="2AF3C898" w:rsidR="00682C91" w:rsidRDefault="00682C91" w:rsidP="00682C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MAS.</w:t>
            </w:r>
          </w:p>
          <w:p w14:paraId="7CF0EBA0" w14:textId="77777777" w:rsidR="00162712" w:rsidRPr="00437299" w:rsidRDefault="00162712" w:rsidP="00162712">
            <w:pPr>
              <w:rPr>
                <w:rFonts w:ascii="Times New Roman" w:hAnsi="Times New Roman" w:cs="Times New Roman"/>
              </w:rPr>
            </w:pPr>
          </w:p>
          <w:p w14:paraId="3ECBA8F0" w14:textId="069E3A4D" w:rsidR="0076008F" w:rsidRPr="00437299" w:rsidRDefault="0076008F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EXTRACURRICULAR ACTIVITES</w:t>
            </w:r>
          </w:p>
          <w:p w14:paraId="21A5ECA9" w14:textId="250FAAA9" w:rsidR="0076008F" w:rsidRPr="00437299" w:rsidRDefault="0076008F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A passionate cricketer trained at Venugopal cricket club.</w:t>
            </w:r>
          </w:p>
          <w:p w14:paraId="6512E15F" w14:textId="5C7525DC" w:rsidR="0076008F" w:rsidRPr="00437299" w:rsidRDefault="0076008F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</w:p>
          <w:p w14:paraId="11B40F69" w14:textId="27EFEF17" w:rsidR="00D42BF1" w:rsidRPr="00437299" w:rsidRDefault="00D42BF1" w:rsidP="00162712">
            <w:pPr>
              <w:pStyle w:val="Heading1"/>
              <w:outlineLvl w:val="0"/>
              <w:rPr>
                <w:rFonts w:ascii="Times New Roman" w:hAnsi="Times New Roman" w:cs="Times New Roman"/>
                <w:sz w:val="32"/>
              </w:rPr>
            </w:pPr>
            <w:r w:rsidRPr="00437299">
              <w:rPr>
                <w:rFonts w:ascii="Times New Roman" w:hAnsi="Times New Roman" w:cs="Times New Roman"/>
                <w:sz w:val="32"/>
              </w:rPr>
              <w:t>PERSONAL DETAILS</w:t>
            </w:r>
          </w:p>
          <w:p w14:paraId="3AB406EB" w14:textId="19DF21EB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  <w:r w:rsidRPr="00437299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NAME: Sankara Narayanan K</w:t>
            </w:r>
          </w:p>
          <w:p w14:paraId="2024F962" w14:textId="1FADB1B2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  <w:r w:rsidRPr="00437299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DOB:14.12.2002</w:t>
            </w:r>
          </w:p>
          <w:p w14:paraId="30970C65" w14:textId="6F8A6204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  <w:r w:rsidRPr="00437299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FATHER’S NAME: Kumar N</w:t>
            </w:r>
          </w:p>
          <w:p w14:paraId="6B72EFC1" w14:textId="605F7EF1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  <w:r w:rsidRPr="00437299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MOBILE NO:</w:t>
            </w:r>
            <w:r w:rsidRPr="00E06004">
              <w:rPr>
                <w:rFonts w:ascii="Times New Roman" w:hAnsi="Times New Roman" w:cs="Times New Roman"/>
                <w:color w:val="4C4C4C" w:themeColor="background2" w:themeShade="BF"/>
                <w:szCs w:val="28"/>
              </w:rPr>
              <w:t xml:space="preserve"> </w:t>
            </w:r>
            <w:r w:rsidR="00E06004" w:rsidRPr="00E06004">
              <w:rPr>
                <w:rFonts w:ascii="Times New Roman" w:hAnsi="Times New Roman" w:cs="Times New Roman"/>
                <w:color w:val="4C4C4C" w:themeColor="background2" w:themeShade="BF"/>
                <w:szCs w:val="28"/>
              </w:rPr>
              <w:t>7904439950</w:t>
            </w:r>
          </w:p>
          <w:p w14:paraId="4834F1E6" w14:textId="3F251338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  <w:r w:rsidRPr="00437299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LANGUAGES KNOWN: English, Tamil</w:t>
            </w:r>
            <w:r w:rsidR="00E06004">
              <w:rPr>
                <w:rFonts w:ascii="Times New Roman" w:hAnsi="Times New Roman" w:cs="Times New Roman"/>
                <w:color w:val="595959" w:themeColor="text1" w:themeTint="A6"/>
                <w:szCs w:val="28"/>
              </w:rPr>
              <w:t>.</w:t>
            </w:r>
          </w:p>
          <w:p w14:paraId="2ADF1922" w14:textId="3364BAD2" w:rsidR="00D42BF1" w:rsidRPr="00437299" w:rsidRDefault="00D42BF1" w:rsidP="00162712">
            <w:pPr>
              <w:pStyle w:val="Heading2"/>
              <w:outlineLvl w:val="1"/>
              <w:rPr>
                <w:rFonts w:ascii="Times New Roman" w:hAnsi="Times New Roman" w:cs="Times New Roman"/>
                <w:color w:val="595959" w:themeColor="text1" w:themeTint="A6"/>
                <w:szCs w:val="28"/>
              </w:rPr>
            </w:pPr>
          </w:p>
          <w:p w14:paraId="3413F41B" w14:textId="15BEBC8D" w:rsidR="0097129A" w:rsidRPr="00437299" w:rsidRDefault="0055589C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KANCHEEPURAM</w:t>
            </w:r>
          </w:p>
          <w:p w14:paraId="51542D10" w14:textId="1227C4A4" w:rsidR="0055589C" w:rsidRPr="00437299" w:rsidRDefault="0055589C" w:rsidP="00162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299">
              <w:rPr>
                <w:rFonts w:ascii="Times New Roman" w:hAnsi="Times New Roman" w:cs="Times New Roman"/>
                <w:sz w:val="28"/>
                <w:szCs w:val="28"/>
              </w:rPr>
              <w:t>SANKARA NARAYANAN K</w:t>
            </w:r>
          </w:p>
          <w:p w14:paraId="0EADF417" w14:textId="6DDCB7F1" w:rsidR="0097129A" w:rsidRPr="0097129A" w:rsidRDefault="0097129A" w:rsidP="00162712"/>
        </w:tc>
      </w:tr>
    </w:tbl>
    <w:p w14:paraId="58CD192F" w14:textId="7F52D1B3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7B58" w14:textId="77777777" w:rsidR="00FD6C69" w:rsidRDefault="00FD6C69" w:rsidP="00BA3E51">
      <w:pPr>
        <w:spacing w:line="240" w:lineRule="auto"/>
      </w:pPr>
      <w:r>
        <w:separator/>
      </w:r>
    </w:p>
  </w:endnote>
  <w:endnote w:type="continuationSeparator" w:id="0">
    <w:p w14:paraId="41D48CCE" w14:textId="77777777" w:rsidR="00FD6C69" w:rsidRDefault="00FD6C6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2948" w14:textId="77777777" w:rsidR="00FD6C69" w:rsidRDefault="00FD6C69" w:rsidP="00BA3E51">
      <w:pPr>
        <w:spacing w:line="240" w:lineRule="auto"/>
      </w:pPr>
      <w:r>
        <w:separator/>
      </w:r>
    </w:p>
  </w:footnote>
  <w:footnote w:type="continuationSeparator" w:id="0">
    <w:p w14:paraId="20C1DF3D" w14:textId="77777777" w:rsidR="00FD6C69" w:rsidRDefault="00FD6C6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Email icon" style="width:15.0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1" o:title="" cropbottom="-1638f" cropright="-440f"/>
      </v:shape>
    </w:pict>
  </w:numPicBullet>
  <w:numPicBullet w:numPicBulletId="1">
    <w:pict>
      <v:shape id="_x0000_i1101" type="#_x0000_t75" alt="Phone icon" style="width:13.4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" o:bullet="t">
        <v:imagedata r:id="rId2" o:title="" croptop="-2357f" cropbottom="-1414f" cropleft="-4629f" cropright="-5603f"/>
      </v:shape>
    </w:pict>
  </w:numPicBullet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7919"/>
    <w:multiLevelType w:val="hybridMultilevel"/>
    <w:tmpl w:val="FA10D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26384"/>
    <w:multiLevelType w:val="hybridMultilevel"/>
    <w:tmpl w:val="F73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056DF"/>
    <w:multiLevelType w:val="hybridMultilevel"/>
    <w:tmpl w:val="06FC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AD5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62712"/>
    <w:rsid w:val="00173B36"/>
    <w:rsid w:val="00177BCB"/>
    <w:rsid w:val="00183AD5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960F8"/>
    <w:rsid w:val="002A4A92"/>
    <w:rsid w:val="002B0852"/>
    <w:rsid w:val="002C0662"/>
    <w:rsid w:val="002D5478"/>
    <w:rsid w:val="002F7A6C"/>
    <w:rsid w:val="00320ECB"/>
    <w:rsid w:val="0034029C"/>
    <w:rsid w:val="00344FC0"/>
    <w:rsid w:val="00377A0D"/>
    <w:rsid w:val="00382737"/>
    <w:rsid w:val="00385380"/>
    <w:rsid w:val="003E02DA"/>
    <w:rsid w:val="003E1692"/>
    <w:rsid w:val="003E7783"/>
    <w:rsid w:val="00437299"/>
    <w:rsid w:val="00442A0E"/>
    <w:rsid w:val="00443C70"/>
    <w:rsid w:val="004A4C74"/>
    <w:rsid w:val="004E5226"/>
    <w:rsid w:val="004E6AB2"/>
    <w:rsid w:val="004E70E8"/>
    <w:rsid w:val="00507E4A"/>
    <w:rsid w:val="00535F87"/>
    <w:rsid w:val="0055589C"/>
    <w:rsid w:val="00564622"/>
    <w:rsid w:val="005A3E0B"/>
    <w:rsid w:val="005B3227"/>
    <w:rsid w:val="005D1202"/>
    <w:rsid w:val="005D5087"/>
    <w:rsid w:val="0068094B"/>
    <w:rsid w:val="00682C91"/>
    <w:rsid w:val="00686284"/>
    <w:rsid w:val="006863A6"/>
    <w:rsid w:val="006B49CD"/>
    <w:rsid w:val="0073402D"/>
    <w:rsid w:val="0076008F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7129A"/>
    <w:rsid w:val="00986331"/>
    <w:rsid w:val="009A6667"/>
    <w:rsid w:val="009C7105"/>
    <w:rsid w:val="00A122BB"/>
    <w:rsid w:val="00A37F9E"/>
    <w:rsid w:val="00A861E3"/>
    <w:rsid w:val="00AB4232"/>
    <w:rsid w:val="00AB7FE5"/>
    <w:rsid w:val="00AC1E5A"/>
    <w:rsid w:val="00AD2F3A"/>
    <w:rsid w:val="00B54AD3"/>
    <w:rsid w:val="00B62B99"/>
    <w:rsid w:val="00B643D0"/>
    <w:rsid w:val="00B71E93"/>
    <w:rsid w:val="00B87E22"/>
    <w:rsid w:val="00BA3E51"/>
    <w:rsid w:val="00BB0C4F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D04093"/>
    <w:rsid w:val="00D0794D"/>
    <w:rsid w:val="00D140DF"/>
    <w:rsid w:val="00D42BF1"/>
    <w:rsid w:val="00D666BB"/>
    <w:rsid w:val="00D720DF"/>
    <w:rsid w:val="00D92ED4"/>
    <w:rsid w:val="00D94ABF"/>
    <w:rsid w:val="00E06004"/>
    <w:rsid w:val="00E20245"/>
    <w:rsid w:val="00E4379F"/>
    <w:rsid w:val="00E65596"/>
    <w:rsid w:val="00E93AEC"/>
    <w:rsid w:val="00EA0042"/>
    <w:rsid w:val="00EB1D1B"/>
    <w:rsid w:val="00EF36A8"/>
    <w:rsid w:val="00F36875"/>
    <w:rsid w:val="00F51E3E"/>
    <w:rsid w:val="00F53B71"/>
    <w:rsid w:val="00F6594A"/>
    <w:rsid w:val="00F716AC"/>
    <w:rsid w:val="00F716E1"/>
    <w:rsid w:val="00F86D64"/>
    <w:rsid w:val="00F908C3"/>
    <w:rsid w:val="00F91753"/>
    <w:rsid w:val="00FB1F01"/>
    <w:rsid w:val="00FC6B56"/>
    <w:rsid w:val="00FD6C69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57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table" w:styleId="GridTable1Light">
    <w:name w:val="Grid Table 1 Light"/>
    <w:basedOn w:val="TableNormal"/>
    <w:uiPriority w:val="46"/>
    <w:rsid w:val="001627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vanan\AppData\Roaming\Microsoft\Templates\Column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B9128FDD4E7586497CF69C53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F6A9-5FE8-457A-9052-E38A2DCCF632}"/>
      </w:docPartPr>
      <w:docPartBody>
        <w:p w:rsidR="00BD1018" w:rsidRDefault="0004481B">
          <w:pPr>
            <w:pStyle w:val="F8A8B9128FDD4E7586497CF69C531D0F"/>
          </w:pPr>
          <w:r w:rsidRPr="00173B3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1B"/>
    <w:rsid w:val="0004481B"/>
    <w:rsid w:val="002A057F"/>
    <w:rsid w:val="00B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8B9128FDD4E7586497CF69C531D0F">
    <w:name w:val="F8A8B9128FDD4E7586497CF69C531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2021-05-22T09:59:00Z</dcterms:created>
  <dcterms:modified xsi:type="dcterms:W3CDTF">2021-06-08T14:55:00Z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